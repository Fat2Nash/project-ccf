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53"/>
        <w:gridCol w:w="5245"/>
        <w:gridCol w:w="2268"/>
      </w:tblGrid>
      <w:tr w:rsidR="00881FC2" w:rsidRPr="00844DC8" w14:paraId="13431F60" w14:textId="77777777" w:rsidTr="00F227B2">
        <w:tc>
          <w:tcPr>
            <w:tcW w:w="2432" w:type="dxa"/>
            <w:tcBorders>
              <w:bottom w:val="single" w:sz="4" w:space="0" w:color="auto"/>
            </w:tcBorders>
            <w:shd w:val="clear" w:color="auto" w:fill="auto"/>
          </w:tcPr>
          <w:p w14:paraId="46B4F7E5" w14:textId="77777777" w:rsidR="00881FC2" w:rsidRPr="00844DC8" w:rsidRDefault="00881FC2" w:rsidP="008057A9">
            <w:pPr>
              <w:spacing w:after="0"/>
              <w:rPr>
                <w:rFonts w:ascii="Comic Sans MS" w:hAnsi="Comic Sans MS"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18CEB6B" wp14:editId="2630429C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106680</wp:posOffset>
                  </wp:positionV>
                  <wp:extent cx="699135" cy="728980"/>
                  <wp:effectExtent l="19050" t="0" r="5715" b="0"/>
                  <wp:wrapSquare wrapText="bothSides"/>
                  <wp:docPr id="1" name="Image 1" descr="LOGO_nancyme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ancyme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6" w:type="dxa"/>
            <w:gridSpan w:val="3"/>
            <w:tcBorders>
              <w:bottom w:val="single" w:sz="4" w:space="0" w:color="auto"/>
            </w:tcBorders>
            <w:shd w:val="clear" w:color="auto" w:fill="E5B8B7"/>
          </w:tcPr>
          <w:p w14:paraId="2796F88A" w14:textId="77777777" w:rsidR="008057A9" w:rsidRPr="00F227B2" w:rsidRDefault="008057A9" w:rsidP="008057A9">
            <w:pPr>
              <w:spacing w:after="0"/>
              <w:jc w:val="center"/>
              <w:rPr>
                <w:rFonts w:ascii="Comic Sans MS" w:hAnsi="Comic Sans MS"/>
                <w:sz w:val="24"/>
              </w:rPr>
            </w:pPr>
            <w:r w:rsidRPr="00F227B2">
              <w:rPr>
                <w:rFonts w:ascii="Comic Sans MS" w:hAnsi="Comic Sans MS"/>
                <w:bCs/>
                <w:sz w:val="28"/>
                <w:szCs w:val="24"/>
              </w:rPr>
              <w:t xml:space="preserve">Brevet de Technicien Supérieur </w:t>
            </w:r>
            <w:r w:rsidRPr="00F227B2">
              <w:rPr>
                <w:rFonts w:ascii="Comic Sans MS" w:hAnsi="Comic Sans MS"/>
                <w:sz w:val="24"/>
              </w:rPr>
              <w:t xml:space="preserve"> </w:t>
            </w:r>
          </w:p>
          <w:p w14:paraId="65C992A2" w14:textId="77777777" w:rsidR="008057A9" w:rsidRPr="008057A9" w:rsidRDefault="008057A9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szCs w:val="24"/>
                <w:lang w:eastAsia="fr-FR"/>
              </w:rPr>
            </w:pPr>
            <w:r w:rsidRPr="008057A9">
              <w:rPr>
                <w:rFonts w:ascii="Comic Sans MS" w:hAnsi="Comic Sans MS"/>
                <w:sz w:val="20"/>
              </w:rPr>
              <w:t>« </w:t>
            </w:r>
            <w:r w:rsidRPr="008057A9">
              <w:rPr>
                <w:rFonts w:ascii="Comic Sans MS" w:hAnsi="Comic Sans MS"/>
                <w:bCs/>
                <w:szCs w:val="24"/>
              </w:rPr>
              <w:t>Sy</w:t>
            </w:r>
            <w:r w:rsidR="00F227B2">
              <w:rPr>
                <w:rFonts w:ascii="Comic Sans MS" w:hAnsi="Comic Sans MS"/>
                <w:bCs/>
                <w:szCs w:val="24"/>
              </w:rPr>
              <w:t xml:space="preserve">stèmes Numériques » option A « </w:t>
            </w:r>
            <w:r w:rsidRPr="008057A9">
              <w:rPr>
                <w:rFonts w:ascii="Comic Sans MS" w:hAnsi="Comic Sans MS"/>
                <w:bCs/>
                <w:szCs w:val="24"/>
              </w:rPr>
              <w:t>Informatique et Réseaux »</w:t>
            </w:r>
          </w:p>
          <w:p w14:paraId="010B3C27" w14:textId="77777777" w:rsidR="008057A9" w:rsidRPr="008057A9" w:rsidRDefault="00F227B2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</w:pPr>
            <w:r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  <w:t>Académies de Nancy-Metz</w:t>
            </w:r>
          </w:p>
          <w:p w14:paraId="270F5BD7" w14:textId="77777777" w:rsidR="00881FC2" w:rsidRPr="00F227B2" w:rsidRDefault="00F227B2" w:rsidP="008057A9">
            <w:pPr>
              <w:jc w:val="center"/>
              <w:rPr>
                <w:rFonts w:ascii="Comic Sans MS" w:hAnsi="Comic Sans MS"/>
                <w:b/>
                <w:sz w:val="4"/>
                <w:szCs w:val="4"/>
              </w:rPr>
            </w:pPr>
            <w:r w:rsidRPr="00F227B2">
              <w:rPr>
                <w:rFonts w:ascii="Comic Sans MS" w:hAnsi="Comic Sans MS"/>
                <w:b/>
              </w:rPr>
              <w:t>PROJET – Epreuve E6.2</w:t>
            </w:r>
          </w:p>
        </w:tc>
      </w:tr>
      <w:tr w:rsidR="00881FC2" w:rsidRPr="00844DC8" w14:paraId="495CA153" w14:textId="77777777" w:rsidTr="00F227B2">
        <w:tc>
          <w:tcPr>
            <w:tcW w:w="10598" w:type="dxa"/>
            <w:gridSpan w:val="4"/>
            <w:shd w:val="clear" w:color="auto" w:fill="8DB3E2"/>
          </w:tcPr>
          <w:p w14:paraId="111763CE" w14:textId="77777777" w:rsidR="00881FC2" w:rsidRPr="00844DC8" w:rsidRDefault="00881FC2" w:rsidP="004C4DE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 w:rsidRPr="00844DC8">
              <w:rPr>
                <w:rFonts w:ascii="Comic Sans MS" w:hAnsi="Comic Sans MS" w:cs="Arial"/>
                <w:b/>
                <w:bCs/>
                <w:iCs/>
              </w:rPr>
              <w:t>F</w:t>
            </w:r>
            <w:r w:rsidR="004C4DEF">
              <w:rPr>
                <w:rFonts w:ascii="Comic Sans MS" w:hAnsi="Comic Sans MS" w:cs="Arial"/>
                <w:b/>
                <w:bCs/>
                <w:iCs/>
              </w:rPr>
              <w:t>ICHE</w:t>
            </w:r>
            <w:r w:rsidRPr="00844DC8">
              <w:rPr>
                <w:rFonts w:ascii="Comic Sans MS" w:hAnsi="Comic Sans MS" w:cs="Arial"/>
                <w:b/>
                <w:bCs/>
                <w:iCs/>
              </w:rPr>
              <w:t xml:space="preserve"> </w:t>
            </w:r>
            <w:r>
              <w:rPr>
                <w:rFonts w:ascii="Comic Sans MS" w:hAnsi="Comic Sans MS" w:cs="Arial"/>
                <w:b/>
                <w:bCs/>
                <w:iCs/>
              </w:rPr>
              <w:t>RECETTE</w:t>
            </w:r>
          </w:p>
        </w:tc>
      </w:tr>
      <w:tr w:rsidR="00EE5BBF" w:rsidRPr="00844DC8" w14:paraId="5E3E4316" w14:textId="77777777" w:rsidTr="00F227B2">
        <w:tc>
          <w:tcPr>
            <w:tcW w:w="8330" w:type="dxa"/>
            <w:gridSpan w:val="3"/>
            <w:shd w:val="clear" w:color="auto" w:fill="auto"/>
          </w:tcPr>
          <w:p w14:paraId="01A5DA4A" w14:textId="1FCDF813" w:rsidR="00EE5BBF" w:rsidRPr="00844DC8" w:rsidRDefault="00EE5BBF" w:rsidP="00881FC2">
            <w:pPr>
              <w:spacing w:after="0" w:line="240" w:lineRule="auto"/>
              <w:rPr>
                <w:rFonts w:ascii="Comic Sans MS" w:hAnsi="Comic Sans MS" w:cs="Arial"/>
              </w:rPr>
            </w:pPr>
            <w:r w:rsidRPr="00311DD2">
              <w:rPr>
                <w:rFonts w:ascii="Comic Sans MS" w:hAnsi="Comic Sans MS" w:cs="Arial"/>
                <w:sz w:val="20"/>
                <w:u w:val="single"/>
              </w:rPr>
              <w:t>Établissement</w:t>
            </w:r>
            <w:r w:rsidRPr="00A167FD">
              <w:rPr>
                <w:rFonts w:ascii="Comic Sans MS" w:hAnsi="Comic Sans MS" w:cs="Arial"/>
                <w:sz w:val="20"/>
              </w:rPr>
              <w:t xml:space="preserve"> :</w:t>
            </w:r>
            <w:r w:rsidRPr="00DE6A67">
              <w:rPr>
                <w:rFonts w:ascii="Comic Sans MS" w:hAnsi="Comic Sans MS" w:cs="Arial"/>
                <w:b/>
                <w:sz w:val="20"/>
              </w:rPr>
              <w:t xml:space="preserve"> Lycée PM</w:t>
            </w:r>
            <w:r w:rsidR="00E34E80">
              <w:rPr>
                <w:rFonts w:ascii="Comic Sans MS" w:hAnsi="Comic Sans MS" w:cs="Arial"/>
                <w:b/>
                <w:sz w:val="20"/>
              </w:rPr>
              <w:t xml:space="preserve">F </w:t>
            </w:r>
            <w:r w:rsidRPr="00DE6A67">
              <w:rPr>
                <w:rFonts w:ascii="Comic Sans MS" w:hAnsi="Comic Sans MS" w:cs="Arial"/>
                <w:b/>
                <w:sz w:val="20"/>
              </w:rPr>
              <w:t>France, 2 rue du haut des Etages 88 000 EPINAL</w:t>
            </w:r>
          </w:p>
        </w:tc>
        <w:tc>
          <w:tcPr>
            <w:tcW w:w="2268" w:type="dxa"/>
            <w:shd w:val="clear" w:color="auto" w:fill="auto"/>
          </w:tcPr>
          <w:p w14:paraId="52B3FEAE" w14:textId="4F087288" w:rsidR="00EE5BBF" w:rsidRPr="00844DC8" w:rsidRDefault="00EE5BBF" w:rsidP="00EE5BB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Session : </w:t>
            </w:r>
            <w:r w:rsidR="00F227B2">
              <w:rPr>
                <w:rFonts w:ascii="Comic Sans MS" w:hAnsi="Comic Sans MS" w:cs="Arial"/>
                <w:b/>
              </w:rPr>
              <w:t>202</w:t>
            </w:r>
            <w:r w:rsidR="00E34E80">
              <w:rPr>
                <w:rFonts w:ascii="Comic Sans MS" w:hAnsi="Comic Sans MS" w:cs="Arial"/>
                <w:b/>
              </w:rPr>
              <w:t>3</w:t>
            </w:r>
          </w:p>
        </w:tc>
      </w:tr>
      <w:tr w:rsidR="00E34E80" w:rsidRPr="00844DC8" w14:paraId="3AD62F4D" w14:textId="77777777" w:rsidTr="00F227B2">
        <w:tc>
          <w:tcPr>
            <w:tcW w:w="3085" w:type="dxa"/>
            <w:gridSpan w:val="2"/>
            <w:shd w:val="clear" w:color="auto" w:fill="auto"/>
            <w:vAlign w:val="center"/>
          </w:tcPr>
          <w:p w14:paraId="15A07B30" w14:textId="2B29BEEC" w:rsidR="00E34E80" w:rsidRPr="00311DD2" w:rsidRDefault="00E34E80" w:rsidP="00E34E80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  <w:bCs/>
                <w:sz w:val="25"/>
                <w:szCs w:val="25"/>
              </w:rPr>
              <w:t>Projet</w:t>
            </w:r>
          </w:p>
        </w:tc>
        <w:tc>
          <w:tcPr>
            <w:tcW w:w="5245" w:type="dxa"/>
            <w:shd w:val="clear" w:color="auto" w:fill="auto"/>
          </w:tcPr>
          <w:p w14:paraId="48A28BE5" w14:textId="18B51AE8" w:rsidR="00E34E80" w:rsidRPr="004C4DEF" w:rsidRDefault="00E34E80" w:rsidP="00E34E80">
            <w:pPr>
              <w:spacing w:before="240"/>
              <w:jc w:val="center"/>
              <w:rPr>
                <w:i/>
              </w:rPr>
            </w:pPr>
            <w:r w:rsidRPr="00B37069">
              <w:rPr>
                <w:b/>
                <w:bCs/>
                <w:i/>
              </w:rPr>
              <w:t>Gestion et localisation d’engins de chantier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DDB785" w14:textId="51379AF9" w:rsidR="00E34E80" w:rsidRPr="00311DD2" w:rsidRDefault="00E34E80" w:rsidP="00E34E80">
            <w:pPr>
              <w:spacing w:after="0" w:line="240" w:lineRule="auto"/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</w:rPr>
              <w:t>Date</w:t>
            </w:r>
            <w:r w:rsidRPr="00844DC8">
              <w:rPr>
                <w:rFonts w:ascii="Comic Sans MS" w:hAnsi="Comic Sans MS" w:cs="Arial"/>
              </w:rPr>
              <w:t> :</w:t>
            </w:r>
            <w:r>
              <w:rPr>
                <w:rFonts w:ascii="Comic Sans MS" w:hAnsi="Comic Sans MS" w:cs="Arial"/>
              </w:rPr>
              <w:t xml:space="preserve"> 19/01/24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2609"/>
        <w:gridCol w:w="1521"/>
        <w:gridCol w:w="464"/>
        <w:gridCol w:w="4110"/>
        <w:gridCol w:w="1418"/>
      </w:tblGrid>
      <w:tr w:rsidR="00E34E80" w14:paraId="3AC749A5" w14:textId="77777777" w:rsidTr="00A167FD">
        <w:trPr>
          <w:trHeight w:val="826"/>
        </w:trPr>
        <w:tc>
          <w:tcPr>
            <w:tcW w:w="3085" w:type="dxa"/>
            <w:gridSpan w:val="2"/>
          </w:tcPr>
          <w:p w14:paraId="45E16979" w14:textId="078F5948" w:rsidR="00E34E80" w:rsidRPr="004C4DEF" w:rsidRDefault="00E34E80" w:rsidP="00E34E80">
            <w:pPr>
              <w:spacing w:before="24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Nom Prénom</w:t>
            </w:r>
          </w:p>
        </w:tc>
        <w:tc>
          <w:tcPr>
            <w:tcW w:w="7513" w:type="dxa"/>
            <w:gridSpan w:val="4"/>
          </w:tcPr>
          <w:p w14:paraId="30CCC5A6" w14:textId="0B3EAA57" w:rsidR="00E34E80" w:rsidRPr="00E34E80" w:rsidRDefault="00E34E80" w:rsidP="00E34E80">
            <w:pPr>
              <w:spacing w:before="240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E34E80">
              <w:rPr>
                <w:b/>
                <w:bCs/>
                <w:i/>
                <w:sz w:val="28"/>
                <w:szCs w:val="28"/>
              </w:rPr>
              <w:t>MARTINS Erwan</w:t>
            </w:r>
          </w:p>
        </w:tc>
      </w:tr>
      <w:tr w:rsidR="00560194" w14:paraId="4AE3981C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0A611EB4" w14:textId="77777777" w:rsidR="00560194" w:rsidRPr="00A167FD" w:rsidRDefault="00881FC2" w:rsidP="00A167FD">
            <w:pPr>
              <w:jc w:val="center"/>
              <w:rPr>
                <w:b/>
              </w:rPr>
            </w:pPr>
            <w:r w:rsidRPr="00A167FD">
              <w:rPr>
                <w:b/>
                <w:sz w:val="24"/>
              </w:rPr>
              <w:t xml:space="preserve">Critères </w:t>
            </w:r>
            <w:r w:rsidR="00A167FD">
              <w:rPr>
                <w:b/>
                <w:sz w:val="24"/>
              </w:rPr>
              <w:t>de Validation</w:t>
            </w:r>
          </w:p>
        </w:tc>
      </w:tr>
      <w:tr w:rsidR="00881FC2" w:rsidRPr="004C4DEF" w14:paraId="4EC0400E" w14:textId="77777777" w:rsidTr="00A167FD">
        <w:tc>
          <w:tcPr>
            <w:tcW w:w="476" w:type="dxa"/>
            <w:shd w:val="clear" w:color="auto" w:fill="B8CCE4" w:themeFill="accent1" w:themeFillTint="66"/>
          </w:tcPr>
          <w:p w14:paraId="184F5745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ID</w:t>
            </w:r>
          </w:p>
        </w:tc>
        <w:tc>
          <w:tcPr>
            <w:tcW w:w="4594" w:type="dxa"/>
            <w:gridSpan w:val="3"/>
            <w:shd w:val="clear" w:color="auto" w:fill="B8CCE4" w:themeFill="accent1" w:themeFillTint="66"/>
          </w:tcPr>
          <w:p w14:paraId="36D3B787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Description des critères</w:t>
            </w:r>
          </w:p>
        </w:tc>
        <w:tc>
          <w:tcPr>
            <w:tcW w:w="4110" w:type="dxa"/>
            <w:shd w:val="clear" w:color="auto" w:fill="B8CCE4" w:themeFill="accent1" w:themeFillTint="66"/>
          </w:tcPr>
          <w:p w14:paraId="73347820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Comportement attendu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3EF16BC5" w14:textId="77777777" w:rsidR="00881FC2" w:rsidRPr="004C4DEF" w:rsidRDefault="00A167FD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Validation</w:t>
            </w:r>
          </w:p>
        </w:tc>
      </w:tr>
      <w:tr w:rsidR="00881FC2" w14:paraId="7EA3DB39" w14:textId="77777777" w:rsidTr="00A167FD">
        <w:trPr>
          <w:trHeight w:val="793"/>
        </w:trPr>
        <w:tc>
          <w:tcPr>
            <w:tcW w:w="476" w:type="dxa"/>
          </w:tcPr>
          <w:p w14:paraId="40662A9C" w14:textId="77777777" w:rsidR="00881FC2" w:rsidRDefault="00881FC2" w:rsidP="00E34E80">
            <w:pPr>
              <w:jc w:val="center"/>
            </w:pPr>
            <w:r>
              <w:t>1</w:t>
            </w:r>
          </w:p>
        </w:tc>
        <w:tc>
          <w:tcPr>
            <w:tcW w:w="4594" w:type="dxa"/>
            <w:gridSpan w:val="3"/>
          </w:tcPr>
          <w:p w14:paraId="2A7D6E20" w14:textId="251BB9F0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S’authentifier</w:t>
            </w:r>
          </w:p>
        </w:tc>
        <w:tc>
          <w:tcPr>
            <w:tcW w:w="4110" w:type="dxa"/>
          </w:tcPr>
          <w:p w14:paraId="28F69818" w14:textId="0147B9C6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Authentification fonctionnelle</w:t>
            </w:r>
          </w:p>
        </w:tc>
        <w:tc>
          <w:tcPr>
            <w:tcW w:w="1418" w:type="dxa"/>
            <w:vAlign w:val="center"/>
          </w:tcPr>
          <w:p w14:paraId="17359BBA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5A78DB97" w14:textId="77777777" w:rsidTr="00A167FD">
        <w:trPr>
          <w:trHeight w:val="847"/>
        </w:trPr>
        <w:tc>
          <w:tcPr>
            <w:tcW w:w="476" w:type="dxa"/>
          </w:tcPr>
          <w:p w14:paraId="6F1E23CC" w14:textId="77777777" w:rsidR="00881FC2" w:rsidRDefault="00881FC2" w:rsidP="00E34E80">
            <w:pPr>
              <w:jc w:val="center"/>
            </w:pPr>
            <w:r>
              <w:t>2</w:t>
            </w:r>
          </w:p>
        </w:tc>
        <w:tc>
          <w:tcPr>
            <w:tcW w:w="4594" w:type="dxa"/>
            <w:gridSpan w:val="3"/>
          </w:tcPr>
          <w:p w14:paraId="72504051" w14:textId="5CC0DD8E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Créer modifier fiches clients, d’engins et de location</w:t>
            </w:r>
          </w:p>
        </w:tc>
        <w:tc>
          <w:tcPr>
            <w:tcW w:w="4110" w:type="dxa"/>
          </w:tcPr>
          <w:p w14:paraId="0BC06355" w14:textId="0A8C571B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Les différentes fiches répondent au cahier des charges</w:t>
            </w:r>
          </w:p>
        </w:tc>
        <w:tc>
          <w:tcPr>
            <w:tcW w:w="1418" w:type="dxa"/>
            <w:vAlign w:val="center"/>
          </w:tcPr>
          <w:p w14:paraId="6EAF69C0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250EC3D1" w14:textId="77777777" w:rsidTr="00A167FD">
        <w:trPr>
          <w:trHeight w:val="689"/>
        </w:trPr>
        <w:tc>
          <w:tcPr>
            <w:tcW w:w="476" w:type="dxa"/>
          </w:tcPr>
          <w:p w14:paraId="698D1EF9" w14:textId="77777777" w:rsidR="00881FC2" w:rsidRDefault="00881FC2" w:rsidP="00E34E80">
            <w:pPr>
              <w:jc w:val="center"/>
            </w:pPr>
            <w:r>
              <w:t>3</w:t>
            </w:r>
          </w:p>
        </w:tc>
        <w:tc>
          <w:tcPr>
            <w:tcW w:w="4594" w:type="dxa"/>
            <w:gridSpan w:val="3"/>
          </w:tcPr>
          <w:p w14:paraId="65EA1E9B" w14:textId="7CFBA39E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Visualiser liste engins disponibles</w:t>
            </w:r>
          </w:p>
        </w:tc>
        <w:tc>
          <w:tcPr>
            <w:tcW w:w="4110" w:type="dxa"/>
          </w:tcPr>
          <w:p w14:paraId="61A50C94" w14:textId="3B16D805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La liste des engins disponibles est fonctionnelle</w:t>
            </w:r>
          </w:p>
        </w:tc>
        <w:tc>
          <w:tcPr>
            <w:tcW w:w="1418" w:type="dxa"/>
            <w:vAlign w:val="center"/>
          </w:tcPr>
          <w:p w14:paraId="13E075AA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0FBA979C" w14:textId="77777777" w:rsidTr="00A167FD">
        <w:trPr>
          <w:trHeight w:val="840"/>
        </w:trPr>
        <w:tc>
          <w:tcPr>
            <w:tcW w:w="476" w:type="dxa"/>
          </w:tcPr>
          <w:p w14:paraId="427AE039" w14:textId="77777777" w:rsidR="00881FC2" w:rsidRDefault="00881FC2" w:rsidP="00E34E80">
            <w:pPr>
              <w:jc w:val="center"/>
            </w:pPr>
            <w:r>
              <w:t>4</w:t>
            </w:r>
          </w:p>
        </w:tc>
        <w:tc>
          <w:tcPr>
            <w:tcW w:w="4594" w:type="dxa"/>
            <w:gridSpan w:val="3"/>
          </w:tcPr>
          <w:p w14:paraId="7EF8C67E" w14:textId="721070A8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Installation du serveur Web, de l’interpréteur PHP, du SGBD MySQL</w:t>
            </w:r>
          </w:p>
        </w:tc>
        <w:tc>
          <w:tcPr>
            <w:tcW w:w="4110" w:type="dxa"/>
          </w:tcPr>
          <w:p w14:paraId="28E3BD2C" w14:textId="766A1852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Le serveur web, l’interpréteur PHP et le SGBD sont</w:t>
            </w:r>
            <w:r w:rsidRPr="00ED6AF3">
              <w:rPr>
                <w:i/>
              </w:rPr>
              <w:t xml:space="preserve"> </w:t>
            </w:r>
            <w:r w:rsidRPr="00ED6AF3">
              <w:rPr>
                <w:i/>
              </w:rPr>
              <w:t>fonctionnels</w:t>
            </w:r>
          </w:p>
        </w:tc>
        <w:tc>
          <w:tcPr>
            <w:tcW w:w="1418" w:type="dxa"/>
            <w:vAlign w:val="center"/>
          </w:tcPr>
          <w:p w14:paraId="43DCFBF4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706FD736" w14:textId="77777777" w:rsidTr="00A167FD">
        <w:trPr>
          <w:trHeight w:val="839"/>
        </w:trPr>
        <w:tc>
          <w:tcPr>
            <w:tcW w:w="476" w:type="dxa"/>
          </w:tcPr>
          <w:p w14:paraId="0456F898" w14:textId="77777777" w:rsidR="00881FC2" w:rsidRDefault="00881FC2" w:rsidP="00E34E80">
            <w:pPr>
              <w:jc w:val="center"/>
            </w:pPr>
            <w:r>
              <w:t>5</w:t>
            </w:r>
          </w:p>
        </w:tc>
        <w:tc>
          <w:tcPr>
            <w:tcW w:w="4594" w:type="dxa"/>
            <w:gridSpan w:val="3"/>
          </w:tcPr>
          <w:p w14:paraId="178B862F" w14:textId="1DF5E269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Conception et implantation de la base de données</w:t>
            </w:r>
          </w:p>
        </w:tc>
        <w:tc>
          <w:tcPr>
            <w:tcW w:w="4110" w:type="dxa"/>
          </w:tcPr>
          <w:p w14:paraId="5EA77DEF" w14:textId="47756BB7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La base de données répond au cahier des charges</w:t>
            </w:r>
          </w:p>
        </w:tc>
        <w:tc>
          <w:tcPr>
            <w:tcW w:w="1418" w:type="dxa"/>
            <w:vAlign w:val="center"/>
          </w:tcPr>
          <w:p w14:paraId="5A9710E4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29E04E22" w14:textId="77777777" w:rsidTr="00A167FD">
        <w:trPr>
          <w:trHeight w:val="992"/>
        </w:trPr>
        <w:tc>
          <w:tcPr>
            <w:tcW w:w="476" w:type="dxa"/>
          </w:tcPr>
          <w:p w14:paraId="0DA03166" w14:textId="77777777" w:rsidR="00881FC2" w:rsidRDefault="00881FC2" w:rsidP="00E34E80">
            <w:pPr>
              <w:jc w:val="center"/>
            </w:pPr>
            <w:r>
              <w:t>6</w:t>
            </w:r>
          </w:p>
        </w:tc>
        <w:tc>
          <w:tcPr>
            <w:tcW w:w="4594" w:type="dxa"/>
            <w:gridSpan w:val="3"/>
          </w:tcPr>
          <w:p w14:paraId="5593D66B" w14:textId="6221E1B3" w:rsidR="00881FC2" w:rsidRPr="00ED6AF3" w:rsidRDefault="00E34E80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Animer l’équipe de projet.</w:t>
            </w:r>
          </w:p>
        </w:tc>
        <w:tc>
          <w:tcPr>
            <w:tcW w:w="4110" w:type="dxa"/>
          </w:tcPr>
          <w:p w14:paraId="2395A1D6" w14:textId="4609790D" w:rsidR="00881FC2" w:rsidRPr="00ED6AF3" w:rsidRDefault="00ED6AF3" w:rsidP="00E34E80">
            <w:pPr>
              <w:jc w:val="center"/>
              <w:rPr>
                <w:i/>
              </w:rPr>
            </w:pPr>
            <w:r w:rsidRPr="00ED6AF3">
              <w:rPr>
                <w:i/>
              </w:rPr>
              <w:t>L’animation de l’équipe est satisfaisante (l’échange d’information entre les étudiants est efficace)</w:t>
            </w:r>
          </w:p>
        </w:tc>
        <w:tc>
          <w:tcPr>
            <w:tcW w:w="1418" w:type="dxa"/>
            <w:vAlign w:val="center"/>
          </w:tcPr>
          <w:p w14:paraId="3E6E55D9" w14:textId="77777777" w:rsidR="00881FC2" w:rsidRDefault="00881FC2" w:rsidP="00E34E80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560194" w14:paraId="75CFB88B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6575DDED" w14:textId="77777777" w:rsidR="00560194" w:rsidRDefault="004C4DEF" w:rsidP="00A167FD">
            <w:r>
              <w:t>Rapport de T</w:t>
            </w:r>
            <w:r w:rsidR="00560194">
              <w:t>est</w:t>
            </w:r>
            <w:r w:rsidR="00A167FD">
              <w:t> :</w:t>
            </w:r>
            <w:r w:rsidR="00560194">
              <w:t xml:space="preserve">                                  </w:t>
            </w:r>
            <w:r w:rsidR="001418D2">
              <w:t xml:space="preserve">    </w:t>
            </w:r>
            <w:r w:rsidR="00ED03E8">
              <w:t xml:space="preserve">                                 </w:t>
            </w:r>
          </w:p>
        </w:tc>
      </w:tr>
      <w:tr w:rsidR="00560194" w14:paraId="1BD103B2" w14:textId="77777777" w:rsidTr="00A167FD">
        <w:tc>
          <w:tcPr>
            <w:tcW w:w="10598" w:type="dxa"/>
            <w:gridSpan w:val="6"/>
          </w:tcPr>
          <w:p w14:paraId="3CE79878" w14:textId="77777777" w:rsidR="00560194" w:rsidRDefault="00560194" w:rsidP="00F227B2">
            <w:r>
              <w:t>Fonctionnalité :                                         Conformité :                                          Ergonomie :</w:t>
            </w:r>
            <w:r w:rsidR="004C4DEF">
              <w:t xml:space="preserve"> </w:t>
            </w:r>
          </w:p>
        </w:tc>
      </w:tr>
      <w:tr w:rsidR="00560194" w14:paraId="3046EEEE" w14:textId="77777777" w:rsidTr="00A167FD">
        <w:tc>
          <w:tcPr>
            <w:tcW w:w="10598" w:type="dxa"/>
            <w:gridSpan w:val="6"/>
          </w:tcPr>
          <w:p w14:paraId="3C877DCF" w14:textId="77777777" w:rsidR="00560194" w:rsidRDefault="00560194">
            <w:r>
              <w:t>□ Excellente                                               □ Excellente                                           □ Excellente</w:t>
            </w:r>
          </w:p>
          <w:p w14:paraId="34F2463E" w14:textId="77777777" w:rsidR="00560194" w:rsidRDefault="00560194">
            <w:r>
              <w:t>□ Bonne                                                      □ Moyenne                                            □ Moyenne</w:t>
            </w:r>
          </w:p>
          <w:p w14:paraId="4D7D7C68" w14:textId="77777777" w:rsidR="00560194" w:rsidRDefault="00560194">
            <w:r>
              <w:t>□ Moyenne                                                □ Faible                                                   □ Faible</w:t>
            </w:r>
          </w:p>
          <w:p w14:paraId="621A9159" w14:textId="77777777" w:rsidR="00560194" w:rsidRDefault="00560194">
            <w:r>
              <w:t>□ Faible</w:t>
            </w:r>
          </w:p>
        </w:tc>
      </w:tr>
      <w:tr w:rsidR="00C02ACE" w14:paraId="05C5B883" w14:textId="77777777" w:rsidTr="00C02ACE">
        <w:trPr>
          <w:trHeight w:val="63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2C48F402" w14:textId="77777777" w:rsidR="00C02ACE" w:rsidRPr="00C02ACE" w:rsidRDefault="00C02ACE" w:rsidP="00C02ACE">
            <w:pPr>
              <w:rPr>
                <w:sz w:val="4"/>
                <w:szCs w:val="4"/>
              </w:rPr>
            </w:pPr>
          </w:p>
        </w:tc>
      </w:tr>
      <w:tr w:rsidR="00F227B2" w14:paraId="4D83FCCA" w14:textId="77777777" w:rsidTr="006E1695">
        <w:trPr>
          <w:trHeight w:val="520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0D442D85" w14:textId="77777777" w:rsidR="00F227B2" w:rsidRDefault="00F227B2">
            <w:r>
              <w:t xml:space="preserve">Commentaires :                                                                                                </w:t>
            </w:r>
          </w:p>
          <w:p w14:paraId="0B92F613" w14:textId="77777777" w:rsidR="00F227B2" w:rsidRDefault="00F227B2">
            <w:r>
              <w:t xml:space="preserve">                    </w:t>
            </w:r>
          </w:p>
          <w:p w14:paraId="1FF6F791" w14:textId="77777777" w:rsidR="00F227B2" w:rsidRDefault="00F227B2">
            <w:r>
              <w:t xml:space="preserve">                                                                                           </w:t>
            </w:r>
          </w:p>
          <w:p w14:paraId="60844626" w14:textId="77777777" w:rsidR="00F227B2" w:rsidRDefault="00F227B2"/>
        </w:tc>
      </w:tr>
      <w:tr w:rsidR="00C02ACE" w14:paraId="346ABFD5" w14:textId="77777777" w:rsidTr="00C02ACE">
        <w:trPr>
          <w:trHeight w:val="23"/>
        </w:trPr>
        <w:tc>
          <w:tcPr>
            <w:tcW w:w="105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5BB2E" w14:textId="77777777" w:rsidR="00C02ACE" w:rsidRPr="00C02ACE" w:rsidRDefault="00C02ACE">
            <w:pPr>
              <w:rPr>
                <w:sz w:val="4"/>
                <w:szCs w:val="4"/>
              </w:rPr>
            </w:pPr>
          </w:p>
        </w:tc>
      </w:tr>
      <w:tr w:rsidR="00ED03E8" w14:paraId="509500E8" w14:textId="77777777" w:rsidTr="00C02ACE">
        <w:trPr>
          <w:trHeight w:val="929"/>
        </w:trPr>
        <w:tc>
          <w:tcPr>
            <w:tcW w:w="46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E4E2C56" w14:textId="77777777" w:rsidR="00C02ACE" w:rsidRDefault="00C02ACE" w:rsidP="00C02ACE">
            <w:r>
              <w:t>Réserves éventuelles émises par le Client :</w:t>
            </w:r>
          </w:p>
          <w:p w14:paraId="1807D6E8" w14:textId="77777777" w:rsidR="00ED03E8" w:rsidRDefault="00ED03E8"/>
        </w:tc>
        <w:tc>
          <w:tcPr>
            <w:tcW w:w="5992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CC38E7" w14:textId="77777777" w:rsidR="00ED03E8" w:rsidRDefault="00C02ACE">
            <w:r>
              <w:t xml:space="preserve">Approbation par le Client :  </w:t>
            </w:r>
          </w:p>
          <w:p w14:paraId="58AFDFB7" w14:textId="77777777" w:rsidR="00ED03E8" w:rsidRDefault="00C02ACE">
            <w:r>
              <w:t xml:space="preserve">  </w:t>
            </w:r>
          </w:p>
          <w:p w14:paraId="6E265B99" w14:textId="77777777" w:rsidR="00ED03E8" w:rsidRDefault="00ED03E8"/>
        </w:tc>
      </w:tr>
    </w:tbl>
    <w:p w14:paraId="7F5095BA" w14:textId="77777777" w:rsidR="00560194" w:rsidRPr="00C02ACE" w:rsidRDefault="00560194" w:rsidP="00C02ACE">
      <w:pPr>
        <w:rPr>
          <w:sz w:val="16"/>
          <w:szCs w:val="16"/>
        </w:rPr>
      </w:pPr>
    </w:p>
    <w:sectPr w:rsidR="00560194" w:rsidRPr="00C02ACE" w:rsidSect="00F278BA">
      <w:headerReference w:type="default" r:id="rId7"/>
      <w:pgSz w:w="11906" w:h="16838"/>
      <w:pgMar w:top="454" w:right="680" w:bottom="454" w:left="6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BB9D7" w14:textId="77777777" w:rsidR="00F278BA" w:rsidRDefault="00F278BA" w:rsidP="00F951F9">
      <w:pPr>
        <w:spacing w:after="0" w:line="240" w:lineRule="auto"/>
      </w:pPr>
      <w:r>
        <w:separator/>
      </w:r>
    </w:p>
  </w:endnote>
  <w:endnote w:type="continuationSeparator" w:id="0">
    <w:p w14:paraId="1848295A" w14:textId="77777777" w:rsidR="00F278BA" w:rsidRDefault="00F278BA" w:rsidP="00F9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7B46C" w14:textId="77777777" w:rsidR="00F278BA" w:rsidRDefault="00F278BA" w:rsidP="00F951F9">
      <w:pPr>
        <w:spacing w:after="0" w:line="240" w:lineRule="auto"/>
      </w:pPr>
      <w:r>
        <w:separator/>
      </w:r>
    </w:p>
  </w:footnote>
  <w:footnote w:type="continuationSeparator" w:id="0">
    <w:p w14:paraId="60074078" w14:textId="77777777" w:rsidR="00F278BA" w:rsidRDefault="00F278BA" w:rsidP="00F9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7CC3" w14:textId="77777777" w:rsidR="00F951F9" w:rsidRDefault="00F951F9" w:rsidP="00F951F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4E80"/>
    <w:rsid w:val="001418D2"/>
    <w:rsid w:val="001E1FA7"/>
    <w:rsid w:val="004C4DEF"/>
    <w:rsid w:val="00560194"/>
    <w:rsid w:val="005F24AA"/>
    <w:rsid w:val="0062592A"/>
    <w:rsid w:val="00640A97"/>
    <w:rsid w:val="006474C6"/>
    <w:rsid w:val="00731866"/>
    <w:rsid w:val="007E6333"/>
    <w:rsid w:val="008057A9"/>
    <w:rsid w:val="00881FC2"/>
    <w:rsid w:val="008F2D5F"/>
    <w:rsid w:val="009E45CB"/>
    <w:rsid w:val="00A167FD"/>
    <w:rsid w:val="00A47350"/>
    <w:rsid w:val="00B80CD9"/>
    <w:rsid w:val="00BE6221"/>
    <w:rsid w:val="00C02ACE"/>
    <w:rsid w:val="00C9693E"/>
    <w:rsid w:val="00CB1CF9"/>
    <w:rsid w:val="00DA2A2F"/>
    <w:rsid w:val="00DD74C6"/>
    <w:rsid w:val="00E34E80"/>
    <w:rsid w:val="00ED03E8"/>
    <w:rsid w:val="00ED6AF3"/>
    <w:rsid w:val="00EE5BBF"/>
    <w:rsid w:val="00F227B2"/>
    <w:rsid w:val="00F278BA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DD4C"/>
  <w15:docId w15:val="{BE243393-1CCD-4761-B5B2-2598FF2D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1F9"/>
  </w:style>
  <w:style w:type="paragraph" w:styleId="Pieddepage">
    <w:name w:val="footer"/>
    <w:basedOn w:val="Normal"/>
    <w:link w:val="Pieddepag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1F9"/>
  </w:style>
  <w:style w:type="paragraph" w:styleId="Textedebulles">
    <w:name w:val="Balloon Text"/>
    <w:basedOn w:val="Normal"/>
    <w:link w:val="TextedebullesCar"/>
    <w:uiPriority w:val="99"/>
    <w:semiHidden/>
    <w:unhideWhenUsed/>
    <w:rsid w:val="0088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\Downloads\Modele-Fiche-Recette-projet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Modele-Fiche-Recette-projets.dotx</Template>
  <TotalTime>8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Windels</dc:creator>
  <cp:lastModifiedBy>WINDELS Antony</cp:lastModifiedBy>
  <cp:revision>1</cp:revision>
  <dcterms:created xsi:type="dcterms:W3CDTF">2024-01-19T09:34:00Z</dcterms:created>
  <dcterms:modified xsi:type="dcterms:W3CDTF">2024-01-19T09:45:00Z</dcterms:modified>
</cp:coreProperties>
</file>